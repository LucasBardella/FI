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94" w:rsidRPr="003F36E1" w:rsidRDefault="00862894" w:rsidP="003F7405">
      <w:pPr>
        <w:pStyle w:val="Subttulo"/>
      </w:pPr>
      <w:r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Carolina Marzinoti Libarino</w:t>
      </w:r>
    </w:p>
    <w:p w:rsidR="00862894" w:rsidRDefault="00862894" w:rsidP="007A7F0A">
      <w:r>
        <w:t xml:space="preserve">Certificamos que </w:t>
      </w:r>
      <w:r>
        <w:rPr>
          <w:noProof/>
        </w:rPr>
        <w:t>Carolina Marzinoti Libarino</w:t>
      </w:r>
      <w:r>
        <w:t xml:space="preserve">, RG: </w:t>
      </w:r>
      <w:r>
        <w:rPr>
          <w:noProof/>
        </w:rPr>
        <w:t>22.555.555-55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8E5B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8.45pt;margin-top:75.5pt;width:185.9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A0fXtq4AAAAAsBAAAPAAAAAAAAAAAAAAAAAIAEAABkcnMv&#10;ZG93bnJldi54bWxQSwUGAAAAAAQABADzAAAAjQ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27" type="#_x0000_t202" style="position:absolute;left:0;text-align:left;margin-left:-1in;margin-top:73.45pt;width:185.9pt;height:6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1" name="Imagem 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9" name="Imagem 9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10" name="Imagem 10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0"/>
          <w:footerReference w:type="default" r:id="rId11"/>
          <w:headerReference w:type="first" r:id="rId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Guilherme Nakamura Carvalho</w:t>
      </w:r>
    </w:p>
    <w:p w:rsidR="00862894" w:rsidRDefault="00862894" w:rsidP="007A7F0A">
      <w:r>
        <w:t xml:space="preserve">Certificamos que </w:t>
      </w:r>
      <w:r>
        <w:rPr>
          <w:noProof/>
        </w:rPr>
        <w:t>Guilherme Nakamura Carvalho</w:t>
      </w:r>
      <w:r>
        <w:t xml:space="preserve">, RG: </w:t>
      </w:r>
      <w:r>
        <w:rPr>
          <w:noProof/>
        </w:rPr>
        <w:t>12.345.678-A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28" type="#_x0000_t202" style="position:absolute;left:0;text-align:left;margin-left:278.45pt;margin-top:75.5pt;width:185.9pt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RVJwIAACkEAAAOAAAAZHJzL2Uyb0RvYy54bWysU11v2yAUfZ+0/4B4X+ykSdZYcaouXaZJ&#10;3YfU7gdcYxyjYS4DErv79b3gNIu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29" type="#_x0000_t202" style="position:absolute;left:0;text-align:left;margin-left:-1in;margin-top:73.45pt;width:185.9pt;height:6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11" name="Imagem 1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12" name="Imagem 12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13" name="Imagem 13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Kevin Levrone</w:t>
      </w:r>
    </w:p>
    <w:p w:rsidR="00862894" w:rsidRDefault="00862894" w:rsidP="007A7F0A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198.920.03-L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0" type="#_x0000_t202" style="position:absolute;left:0;text-align:left;margin-left:278.45pt;margin-top:75.5pt;width:185.9pt;height:1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2w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l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1" type="#_x0000_t202" style="position:absolute;left:0;text-align:left;margin-left:-1in;margin-top:73.45pt;width:185.9pt;height:6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xLKAIAACk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18" name="Imagem 1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19" name="Imagem 19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0" name="Imagem 20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isabela marzinoti libarino</w:t>
      </w:r>
    </w:p>
    <w:p w:rsidR="00862894" w:rsidRDefault="00862894" w:rsidP="007A7F0A">
      <w:r>
        <w:t xml:space="preserve">Certificamos que </w:t>
      </w:r>
      <w:r>
        <w:rPr>
          <w:noProof/>
        </w:rPr>
        <w:t>isabela marzinoti libarino</w:t>
      </w:r>
      <w:r>
        <w:t xml:space="preserve">, RG: </w:t>
      </w:r>
      <w:r>
        <w:rPr>
          <w:noProof/>
        </w:rPr>
        <w:t>00.000.000-0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2" type="#_x0000_t202" style="position:absolute;left:0;text-align:left;margin-left:278.45pt;margin-top:75.5pt;width:185.9pt;height:11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AM62X8KQIAACo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3" type="#_x0000_t202" style="position:absolute;left:0;text-align:left;margin-left:-1in;margin-top:73.45pt;width:185.9pt;height:6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jeKAIAACk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5" name="Imagem 2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6" name="Imagem 26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7" name="Imagem 27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9"/>
          <w:footerReference w:type="default" r:id="rId20"/>
          <w:headerReference w:type="first" r:id="rId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Valentina Caetana Vieira</w:t>
      </w:r>
    </w:p>
    <w:p w:rsidR="00862894" w:rsidRDefault="00862894" w:rsidP="007A7F0A">
      <w:r>
        <w:t xml:space="preserve">Certificamos que </w:t>
      </w:r>
      <w:r>
        <w:rPr>
          <w:noProof/>
        </w:rPr>
        <w:t>Valentina Caetana Vieira</w:t>
      </w:r>
      <w:r>
        <w:t xml:space="preserve">, RG: </w:t>
      </w:r>
      <w:r>
        <w:rPr>
          <w:noProof/>
        </w:rPr>
        <w:t>33.444.565-4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4" type="#_x0000_t202" style="position:absolute;left:0;text-align:left;margin-left:278.45pt;margin-top:75.5pt;width:185.9pt;height:11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5" type="#_x0000_t202" style="position:absolute;left:0;text-align:left;margin-left:-1in;margin-top:73.45pt;width:185.9pt;height:64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2" name="Imagem 3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3" name="Imagem 33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4" name="Imagem 34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22"/>
          <w:footerReference w:type="default" r:id="rId23"/>
          <w:headerReference w:type="first" r:id="rId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Juliana Passos Souza</w:t>
      </w:r>
    </w:p>
    <w:p w:rsidR="00862894" w:rsidRDefault="00862894" w:rsidP="007A7F0A">
      <w:r>
        <w:t xml:space="preserve">Certificamos que </w:t>
      </w:r>
      <w:r>
        <w:rPr>
          <w:noProof/>
        </w:rPr>
        <w:t>Juliana Passos Souza</w:t>
      </w:r>
      <w:r>
        <w:t xml:space="preserve">, RG: </w:t>
      </w:r>
      <w:r>
        <w:rPr>
          <w:noProof/>
        </w:rPr>
        <w:t>65.888.456-01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6" type="#_x0000_t202" style="position:absolute;left:0;text-align:left;margin-left:278.45pt;margin-top:75.5pt;width:185.9pt;height:110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7" type="#_x0000_t202" style="position:absolute;left:0;text-align:left;margin-left:-1in;margin-top:73.45pt;width:185.9pt;height:6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9" name="Imagem 3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40" name="Imagem 40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41" name="Imagem 41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25"/>
          <w:footerReference w:type="default" r:id="rId26"/>
          <w:headerReference w:type="first" r:id="rId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Luis da silva</w:t>
      </w:r>
    </w:p>
    <w:p w:rsidR="00862894" w:rsidRDefault="00862894" w:rsidP="007A7F0A">
      <w:r>
        <w:t xml:space="preserve">Certificamos que </w:t>
      </w:r>
      <w:r>
        <w:rPr>
          <w:noProof/>
        </w:rPr>
        <w:t>Luis da silva</w:t>
      </w:r>
      <w:r>
        <w:t xml:space="preserve">, RG: </w:t>
      </w:r>
      <w:r>
        <w:rPr>
          <w:noProof/>
        </w:rPr>
        <w:t>54.564.302-X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8" type="#_x0000_t202" style="position:absolute;left:0;text-align:left;margin-left:278.45pt;margin-top:75.5pt;width:185.9pt;height:110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A8vnyAKQIAACs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39" type="#_x0000_t202" style="position:absolute;left:0;text-align:left;margin-left:-1in;margin-top:73.45pt;width:185.9pt;height:64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46" name="Imagem 4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47" name="Imagem 47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48" name="Imagem 48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28"/>
          <w:footerReference w:type="default" r:id="rId29"/>
          <w:headerReference w:type="first" r:id="rId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Cristiano Ronaldo dos Santos</w:t>
      </w:r>
      <w:bookmarkStart w:id="0" w:name="_GoBack"/>
      <w:bookmarkEnd w:id="0"/>
    </w:p>
    <w:p w:rsidR="00862894" w:rsidRDefault="00862894" w:rsidP="007A7F0A">
      <w:r>
        <w:t xml:space="preserve">Certificamos que </w:t>
      </w:r>
      <w:r>
        <w:rPr>
          <w:noProof/>
        </w:rPr>
        <w:t>Cristiano Ronaldo dos Santos Aveiro</w:t>
      </w:r>
      <w:r>
        <w:t xml:space="preserve">, RG: </w:t>
      </w:r>
      <w:r>
        <w:rPr>
          <w:noProof/>
        </w:rPr>
        <w:t>69.696.966.9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-671532</wp:posOffset>
            </wp:positionH>
            <wp:positionV relativeFrom="paragraph">
              <wp:posOffset>53639</wp:posOffset>
            </wp:positionV>
            <wp:extent cx="2013585" cy="749935"/>
            <wp:effectExtent l="0" t="0" r="5715" b="0"/>
            <wp:wrapNone/>
            <wp:docPr id="54" name="Imagem 54" descr="Ficheiro:Assinatura Miguel Bombarda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cheiro:Assinatura Miguel Bombarda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228E5BF" wp14:editId="16028404">
                <wp:simplePos x="0" y="0"/>
                <wp:positionH relativeFrom="column">
                  <wp:posOffset>3616997</wp:posOffset>
                </wp:positionH>
                <wp:positionV relativeFrom="paragraph">
                  <wp:posOffset>689909</wp:posOffset>
                </wp:positionV>
                <wp:extent cx="2360930" cy="1404620"/>
                <wp:effectExtent l="0" t="0" r="0" b="254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40" type="#_x0000_t202" style="position:absolute;left:0;text-align:left;margin-left:284.8pt;margin-top:54.3pt;width:185.9pt;height:110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228E5BF" wp14:editId="16028404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221615</wp:posOffset>
                      </wp:positionV>
                      <wp:extent cx="2360930" cy="815340"/>
                      <wp:effectExtent l="0" t="0" r="1270" b="3810"/>
                      <wp:wrapNone/>
                      <wp:docPr id="5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815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2894" w:rsidRDefault="00862894" w:rsidP="008C1D9F">
                                  <w:r>
                                    <w:t>____________________________</w:t>
                                  </w:r>
                                  <w:r>
                                    <w:br/>
                                  </w:r>
                                  <w:r>
                                    <w:t>Miguel Bombarda</w:t>
                                  </w:r>
                                  <w:r>
                                    <w:br/>
                                    <w:t>Palestrante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8E5BF" id="_x0000_s1041" type="#_x0000_t202" style="position:absolute;left:0;text-align:left;margin-left:51.1pt;margin-top:17.45pt;width:185.9pt;height:64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" stroked="f">
                      <v:textbo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697865</wp:posOffset>
                  </wp:positionH>
                  <wp:positionV relativeFrom="paragraph">
                    <wp:posOffset>241935</wp:posOffset>
                  </wp:positionV>
                  <wp:extent cx="831850" cy="831850"/>
                  <wp:effectExtent l="0" t="0" r="6350" b="6350"/>
                  <wp:wrapNone/>
                  <wp:docPr id="53" name="Imagem 53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49959070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-377825</wp:posOffset>
                  </wp:positionV>
                  <wp:extent cx="1569720" cy="537845"/>
                  <wp:effectExtent l="0" t="0" r="0" b="0"/>
                  <wp:wrapNone/>
                  <wp:docPr id="55" name="Imagem 55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31"/>
          <w:footerReference w:type="default" r:id="rId32"/>
          <w:headerReference w:type="first" r:id="rId3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Camila</w:t>
      </w:r>
    </w:p>
    <w:p w:rsidR="00862894" w:rsidRDefault="00862894" w:rsidP="007A7F0A">
      <w:r>
        <w:t xml:space="preserve">Certificamos que </w:t>
      </w:r>
      <w:r>
        <w:rPr>
          <w:noProof/>
        </w:rPr>
        <w:t>Camila</w:t>
      </w:r>
      <w:r>
        <w:t xml:space="preserve">, RG: </w:t>
      </w:r>
      <w:r>
        <w:rPr>
          <w:noProof/>
        </w:rPr>
        <w:t>33.333.333-c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42" type="#_x0000_t202" style="position:absolute;left:0;text-align:left;margin-left:278.45pt;margin-top:75.5pt;width:185.9pt;height:110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AR5mVEKQIAACs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43" type="#_x0000_t202" style="position:absolute;left:0;text-align:left;margin-left:-1in;margin-top:73.45pt;width:185.9pt;height:64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MNKQIAACo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60" name="Imagem 6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61" name="Imagem 61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62" name="Imagem 62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34"/>
          <w:footerReference w:type="default" r:id="rId35"/>
          <w:headerReference w:type="first" r:id="rId3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João Pedro Morangoni</w:t>
      </w:r>
    </w:p>
    <w:p w:rsidR="00862894" w:rsidRDefault="00862894" w:rsidP="007A7F0A">
      <w:r>
        <w:t xml:space="preserve">Certificamos que </w:t>
      </w:r>
      <w:r>
        <w:rPr>
          <w:noProof/>
        </w:rPr>
        <w:t>João Pedro Morangoni</w:t>
      </w:r>
      <w:r>
        <w:t xml:space="preserve">, RG: </w:t>
      </w:r>
      <w:r>
        <w:rPr>
          <w:noProof/>
        </w:rPr>
        <w:t>12.243.123-2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44" type="#_x0000_t202" style="position:absolute;left:0;text-align:left;margin-left:278.45pt;margin-top:75.5pt;width:185.9pt;height:110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CAS1Kw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45" type="#_x0000_t202" style="position:absolute;left:0;text-align:left;margin-left:-1in;margin-top:73.45pt;width:185.9pt;height:64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195" name="Imagem 19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196" name="Imagem 196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197" name="Imagem 197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37"/>
          <w:footerReference w:type="default" r:id="rId38"/>
          <w:headerReference w:type="first" r:id="rId3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Reginaldo</w:t>
      </w:r>
    </w:p>
    <w:p w:rsidR="00862894" w:rsidRDefault="00862894" w:rsidP="007A7F0A">
      <w:r>
        <w:t xml:space="preserve">Certificamos que </w:t>
      </w:r>
      <w:r>
        <w:rPr>
          <w:noProof/>
        </w:rPr>
        <w:t>Reginaldo</w:t>
      </w:r>
      <w:r>
        <w:t xml:space="preserve">, RG: </w:t>
      </w:r>
      <w:r>
        <w:rPr>
          <w:noProof/>
        </w:rPr>
        <w:t>33.333.444-5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46" type="#_x0000_t202" style="position:absolute;left:0;text-align:left;margin-left:278.45pt;margin-top:75.5pt;width:185.9pt;height:110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47" type="#_x0000_t202" style="position:absolute;left:0;text-align:left;margin-left:-1in;margin-top:73.45pt;width:185.9pt;height:64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02" name="Imagem 20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03" name="Imagem 203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04" name="Imagem 204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40"/>
          <w:footerReference w:type="default" r:id="rId41"/>
          <w:headerReference w:type="first" r:id="rId4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Pedro Alvares Cabral</w:t>
      </w:r>
    </w:p>
    <w:p w:rsidR="00862894" w:rsidRDefault="00862894" w:rsidP="007A7F0A">
      <w:r>
        <w:t xml:space="preserve">Certificamos que </w:t>
      </w:r>
      <w:r>
        <w:rPr>
          <w:noProof/>
        </w:rPr>
        <w:t>Pedro Alvares Cabral</w:t>
      </w:r>
      <w:r>
        <w:t xml:space="preserve">, RG: </w:t>
      </w:r>
      <w:r>
        <w:rPr>
          <w:noProof/>
        </w:rPr>
        <w:t>69.692.424-x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48" type="#_x0000_t202" style="position:absolute;left:0;text-align:left;margin-left:278.45pt;margin-top:75.5pt;width:185.9pt;height:110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B6/x02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49" type="#_x0000_t202" style="position:absolute;left:0;text-align:left;margin-left:-1in;margin-top:73.45pt;width:185.9pt;height:64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09" name="Imagem 20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10" name="Imagem 210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11" name="Imagem 211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43"/>
          <w:footerReference w:type="default" r:id="rId44"/>
          <w:headerReference w:type="first" r:id="rId4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Anderson Várias Situações</w:t>
      </w:r>
    </w:p>
    <w:p w:rsidR="00862894" w:rsidRDefault="00862894" w:rsidP="007A7F0A">
      <w:r>
        <w:t xml:space="preserve">Certificamos que </w:t>
      </w:r>
      <w:r>
        <w:rPr>
          <w:noProof/>
        </w:rPr>
        <w:t>Anderson Várias Situações</w:t>
      </w:r>
      <w:r>
        <w:t xml:space="preserve">, RG: </w:t>
      </w:r>
      <w:r>
        <w:rPr>
          <w:noProof/>
        </w:rPr>
        <w:t>99.222.333-J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50" type="#_x0000_t202" style="position:absolute;left:0;text-align:left;margin-left:278.45pt;margin-top:75.5pt;width:185.9pt;height:110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51" type="#_x0000_t202" style="position:absolute;left:0;text-align:left;margin-left:-1in;margin-top:73.45pt;width:185.9pt;height:64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f9KQIAACs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16" name="Imagem 21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18" name="Imagem 218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19" name="Imagem 219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46"/>
          <w:footerReference w:type="default" r:id="rId47"/>
          <w:headerReference w:type="first" r:id="rId4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João Paulo Mendonça</w:t>
      </w:r>
    </w:p>
    <w:p w:rsidR="00862894" w:rsidRDefault="00862894" w:rsidP="007A7F0A">
      <w:r>
        <w:t xml:space="preserve">Certificamos que </w:t>
      </w:r>
      <w:r>
        <w:rPr>
          <w:noProof/>
        </w:rPr>
        <w:t>João Paulo Mendonça</w:t>
      </w:r>
      <w:r>
        <w:t xml:space="preserve">, RG: </w:t>
      </w:r>
      <w:r>
        <w:rPr>
          <w:noProof/>
        </w:rPr>
        <w:t>23.222.682-2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52" type="#_x0000_t202" style="position:absolute;left:0;text-align:left;margin-left:278.45pt;margin-top:75.5pt;width:185.9pt;height:110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53" type="#_x0000_t202" style="position:absolute;left:0;text-align:left;margin-left:-1in;margin-top:73.45pt;width:185.9pt;height:64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24" name="Imagem 22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25" name="Imagem 225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26" name="Imagem 226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49"/>
          <w:footerReference w:type="default" r:id="rId50"/>
          <w:headerReference w:type="first" r:id="rId5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Nathan Henrique Augusto da Silva</w:t>
      </w:r>
    </w:p>
    <w:p w:rsidR="00862894" w:rsidRDefault="00862894" w:rsidP="007A7F0A">
      <w:r>
        <w:t xml:space="preserve">Certificamos que </w:t>
      </w:r>
      <w:r>
        <w:rPr>
          <w:noProof/>
        </w:rPr>
        <w:t>Nathan Henrique Augusto da Silva</w:t>
      </w:r>
      <w:r>
        <w:t xml:space="preserve">, RG: </w:t>
      </w:r>
      <w:r>
        <w:rPr>
          <w:noProof/>
        </w:rPr>
        <w:t>22.222.222-22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posOffset>-644637</wp:posOffset>
            </wp:positionH>
            <wp:positionV relativeFrom="paragraph">
              <wp:posOffset>209139</wp:posOffset>
            </wp:positionV>
            <wp:extent cx="2013585" cy="749935"/>
            <wp:effectExtent l="0" t="0" r="5715" b="0"/>
            <wp:wrapNone/>
            <wp:docPr id="232" name="Imagem 232" descr="Ficheiro:Assinatura Miguel Bombarda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cheiro:Assinatura Miguel Bombarda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2228E5BF" wp14:editId="16028404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-177165</wp:posOffset>
                      </wp:positionV>
                      <wp:extent cx="2360930" cy="815340"/>
                      <wp:effectExtent l="0" t="0" r="1270" b="3810"/>
                      <wp:wrapNone/>
                      <wp:docPr id="23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815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2894" w:rsidRDefault="00862894" w:rsidP="008C1D9F">
                                  <w:r>
                                    <w:t>____________________________</w:t>
                                  </w:r>
                                  <w:r>
                                    <w:br/>
                                  </w:r>
                                  <w:r>
                                    <w:t>Miguel Bombarda</w:t>
                                  </w:r>
                                  <w:r>
                                    <w:br/>
                                    <w:t>Palestrante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8E5BF" id="_x0000_s1054" type="#_x0000_t202" style="position:absolute;left:0;text-align:left;margin-left:46.9pt;margin-top:-13.95pt;width:185.9pt;height:64.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" stroked="f">
                      <v:textbo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97790</wp:posOffset>
                  </wp:positionV>
                  <wp:extent cx="831850" cy="831850"/>
                  <wp:effectExtent l="0" t="0" r="6350" b="6350"/>
                  <wp:wrapNone/>
                  <wp:docPr id="231" name="Imagem 23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49959070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39370</wp:posOffset>
                  </wp:positionV>
                  <wp:extent cx="1569720" cy="537845"/>
                  <wp:effectExtent l="0" t="0" r="0" b="0"/>
                  <wp:wrapNone/>
                  <wp:docPr id="233" name="Imagem 233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2228E5BF" wp14:editId="1602840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118745</wp:posOffset>
                      </wp:positionV>
                      <wp:extent cx="2360930" cy="1404620"/>
                      <wp:effectExtent l="0" t="0" r="0" b="2540"/>
                      <wp:wrapNone/>
                      <wp:docPr id="2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2894" w:rsidRDefault="00862894" w:rsidP="008C1D9F">
                                  <w:r>
                                    <w:t>____________________________</w:t>
                                  </w:r>
                                  <w:r>
                                    <w:br/>
                                    <w:t>Natália de Andrade</w:t>
                                  </w:r>
                                  <w:r>
                                    <w:br/>
                                    <w:t>Diretora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8E5BF" id="_x0000_s1055" type="#_x0000_t202" style="position:absolute;left:0;text-align:left;margin-left:3.9pt;margin-top:9.35pt;width:185.9pt;height:110.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" stroked="f">
                      <v:textbox style="mso-fit-shape-to-text:t"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52"/>
          <w:footerReference w:type="default" r:id="rId53"/>
          <w:headerReference w:type="first" r:id="rId5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Amanda Soares Pires</w:t>
      </w:r>
    </w:p>
    <w:p w:rsidR="00862894" w:rsidRDefault="00862894" w:rsidP="007A7F0A">
      <w:r>
        <w:t xml:space="preserve">Certificamos que </w:t>
      </w:r>
      <w:r>
        <w:rPr>
          <w:noProof/>
        </w:rPr>
        <w:t>Amanda Soares Pires</w:t>
      </w:r>
      <w:r>
        <w:t xml:space="preserve">, RG: </w:t>
      </w:r>
      <w:r>
        <w:rPr>
          <w:noProof/>
        </w:rPr>
        <w:t>32.446.765-02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56" type="#_x0000_t202" style="position:absolute;left:0;text-align:left;margin-left:278.45pt;margin-top:75.5pt;width:185.9pt;height:110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DIKEsn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57" type="#_x0000_t202" style="position:absolute;left:0;text-align:left;margin-left:-1in;margin-top:73.45pt;width:185.9pt;height:64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gG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qML4Bi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38" name="Imagem 23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39" name="Imagem 239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40" name="Imagem 240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55"/>
          <w:footerReference w:type="default" r:id="rId56"/>
          <w:headerReference w:type="first" r:id="rId5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Larissa Manoela Taques Elias Santos</w:t>
      </w:r>
    </w:p>
    <w:p w:rsidR="00862894" w:rsidRDefault="00862894" w:rsidP="007A7F0A">
      <w:r>
        <w:t xml:space="preserve">Certificamos que </w:t>
      </w:r>
      <w:r>
        <w:rPr>
          <w:noProof/>
        </w:rPr>
        <w:t>Larissa Manoela Taques Elias Santos</w:t>
      </w:r>
      <w:r>
        <w:t xml:space="preserve">, RG: </w:t>
      </w:r>
      <w:r>
        <w:rPr>
          <w:noProof/>
        </w:rPr>
        <w:t>21.126.623.32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margin">
                    <wp:posOffset>956310</wp:posOffset>
                  </wp:positionH>
                  <wp:positionV relativeFrom="paragraph">
                    <wp:posOffset>-10795</wp:posOffset>
                  </wp:positionV>
                  <wp:extent cx="2013585" cy="749935"/>
                  <wp:effectExtent l="0" t="0" r="5715" b="0"/>
                  <wp:wrapNone/>
                  <wp:docPr id="246" name="Imagem 246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2228E5BF" wp14:editId="16028404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186690</wp:posOffset>
                      </wp:positionV>
                      <wp:extent cx="2360930" cy="815340"/>
                      <wp:effectExtent l="0" t="0" r="1270" b="3810"/>
                      <wp:wrapNone/>
                      <wp:docPr id="24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815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2894" w:rsidRDefault="00862894" w:rsidP="008C1D9F">
                                  <w:r>
                                    <w:t>____________________________</w:t>
                                  </w:r>
                                  <w:r>
                                    <w:br/>
                                  </w:r>
                                  <w:r>
                                    <w:t>Miguel Bombarda</w:t>
                                  </w:r>
                                  <w:r>
                                    <w:br/>
                                    <w:t>Palestrante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8E5BF" id="_x0000_s1058" type="#_x0000_t202" style="position:absolute;left:0;text-align:left;margin-left:58.15pt;margin-top:14.7pt;width:185.9pt;height:64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" stroked="f">
                      <v:textbo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 wp14:anchorId="2228E5BF" wp14:editId="16028404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140970</wp:posOffset>
                      </wp:positionV>
                      <wp:extent cx="2360930" cy="1404620"/>
                      <wp:effectExtent l="0" t="0" r="0" b="2540"/>
                      <wp:wrapNone/>
                      <wp:docPr id="24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2894" w:rsidRDefault="00862894" w:rsidP="008C1D9F">
                                  <w:r>
                                    <w:t>____________________________</w:t>
                                  </w:r>
                                  <w:r>
                                    <w:br/>
                                    <w:t>Natália de Andrade</w:t>
                                  </w:r>
                                  <w:r>
                                    <w:br/>
                                    <w:t>Diretora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8E5BF" id="_x0000_s1059" type="#_x0000_t202" style="position:absolute;left:0;text-align:left;margin-left:167.15pt;margin-top:11.1pt;width:185.9pt;height:110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" stroked="f">
                      <v:textbox style="mso-fit-shape-to-text:t"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617220</wp:posOffset>
                  </wp:positionH>
                  <wp:positionV relativeFrom="paragraph">
                    <wp:posOffset>188595</wp:posOffset>
                  </wp:positionV>
                  <wp:extent cx="831850" cy="831850"/>
                  <wp:effectExtent l="0" t="0" r="6350" b="6350"/>
                  <wp:wrapNone/>
                  <wp:docPr id="245" name="Imagem 245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49959070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-476250</wp:posOffset>
                  </wp:positionV>
                  <wp:extent cx="1569720" cy="537845"/>
                  <wp:effectExtent l="0" t="0" r="0" b="0"/>
                  <wp:wrapNone/>
                  <wp:docPr id="247" name="Imagem 247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58"/>
          <w:footerReference w:type="default" r:id="rId59"/>
          <w:headerReference w:type="first" r:id="rId6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Priscilla Novaes Leone</w:t>
      </w:r>
    </w:p>
    <w:p w:rsidR="00862894" w:rsidRDefault="00862894" w:rsidP="007A7F0A">
      <w:r>
        <w:t xml:space="preserve">Certificamos que </w:t>
      </w:r>
      <w:r>
        <w:rPr>
          <w:noProof/>
        </w:rPr>
        <w:t>Priscilla Novaes Leone</w:t>
      </w:r>
      <w:r>
        <w:t xml:space="preserve">, RG: </w:t>
      </w:r>
      <w:r>
        <w:rPr>
          <w:noProof/>
        </w:rPr>
        <w:t>90.666.666-22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0" type="#_x0000_t202" style="position:absolute;left:0;text-align:left;margin-left:278.45pt;margin-top:75.5pt;width:185.9pt;height:110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1" type="#_x0000_t202" style="position:absolute;left:0;text-align:left;margin-left:-1in;margin-top:73.45pt;width:185.9pt;height:64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uY6Fty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52" name="Imagem 25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53" name="Imagem 253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54" name="Imagem 254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61"/>
          <w:footerReference w:type="default" r:id="rId62"/>
          <w:headerReference w:type="first" r:id="rId6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Peter Parker</w:t>
      </w:r>
    </w:p>
    <w:p w:rsidR="00862894" w:rsidRDefault="00862894" w:rsidP="007A7F0A">
      <w:r>
        <w:t xml:space="preserve">Certificamos que </w:t>
      </w:r>
      <w:r>
        <w:rPr>
          <w:noProof/>
        </w:rPr>
        <w:t>Peter Parker</w:t>
      </w:r>
      <w:r>
        <w:t xml:space="preserve">, RG: </w:t>
      </w:r>
      <w:r>
        <w:rPr>
          <w:noProof/>
        </w:rPr>
        <w:t>12.324.543-2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2" type="#_x0000_t202" style="position:absolute;left:0;text-align:left;margin-left:278.45pt;margin-top:75.5pt;width:185.9pt;height:110.6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3" type="#_x0000_t202" style="position:absolute;left:0;text-align:left;margin-left:-1in;margin-top:73.45pt;width:185.9pt;height:64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3A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lmJtwC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59" name="Imagem 25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60" name="Imagem 260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61" name="Imagem 261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64"/>
          <w:footerReference w:type="default" r:id="rId65"/>
          <w:headerReference w:type="first" r:id="rId6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Laura Vannessa Vasconcelos</w:t>
      </w:r>
    </w:p>
    <w:p w:rsidR="00862894" w:rsidRDefault="00862894" w:rsidP="007A7F0A">
      <w:r>
        <w:t xml:space="preserve">Certificamos que </w:t>
      </w:r>
      <w:r>
        <w:rPr>
          <w:noProof/>
        </w:rPr>
        <w:t>Laura Vannessa Vasconcelos</w:t>
      </w:r>
      <w:r>
        <w:t xml:space="preserve">, RG: </w:t>
      </w:r>
      <w:r>
        <w:rPr>
          <w:noProof/>
        </w:rPr>
        <w:t>67.098.736-6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4" type="#_x0000_t202" style="position:absolute;left:0;text-align:left;margin-left:278.45pt;margin-top:75.5pt;width:185.9pt;height:110.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5" type="#_x0000_t202" style="position:absolute;left:0;text-align:left;margin-left:-1in;margin-top:73.45pt;width:185.9pt;height:64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bDUFuy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66" name="Imagem 26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67" name="Imagem 267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68" name="Imagem 268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67"/>
          <w:footerReference w:type="default" r:id="rId68"/>
          <w:headerReference w:type="first" r:id="rId6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Ana</w:t>
      </w:r>
    </w:p>
    <w:p w:rsidR="00862894" w:rsidRDefault="00862894" w:rsidP="007A7F0A">
      <w:r>
        <w:t xml:space="preserve">Certificamos que </w:t>
      </w:r>
      <w:r>
        <w:rPr>
          <w:noProof/>
        </w:rPr>
        <w:t>Ana</w:t>
      </w:r>
      <w:r>
        <w:t xml:space="preserve">, RG: </w:t>
      </w:r>
      <w:r>
        <w:rPr>
          <w:noProof/>
        </w:rPr>
        <w:t>55.555.555-c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6" type="#_x0000_t202" style="position:absolute;left:0;text-align:left;margin-left:278.45pt;margin-top:75.5pt;width:185.9pt;height:110.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7" type="#_x0000_t202" style="position:absolute;left:0;text-align:left;margin-left:-1in;margin-top:73.45pt;width:185.9pt;height:64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4hKQIAACs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73" name="Imagem 27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74" name="Imagem 274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75" name="Imagem 275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70"/>
          <w:footerReference w:type="default" r:id="rId71"/>
          <w:headerReference w:type="first" r:id="rId7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Daniel Lopes Benatti</w:t>
      </w:r>
    </w:p>
    <w:p w:rsidR="00862894" w:rsidRDefault="00862894" w:rsidP="007A7F0A">
      <w:r>
        <w:t xml:space="preserve">Certificamos que </w:t>
      </w:r>
      <w:r>
        <w:rPr>
          <w:noProof/>
        </w:rPr>
        <w:t>Daniel Lopes Benatti</w:t>
      </w:r>
      <w:r>
        <w:t xml:space="preserve">, RG: </w:t>
      </w:r>
      <w:r>
        <w:rPr>
          <w:noProof/>
        </w:rPr>
        <w:t>67.834.123-9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8" type="#_x0000_t202" style="position:absolute;left:0;text-align:left;margin-left:278.45pt;margin-top:75.5pt;width:185.9pt;height:110.6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DCwwwT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69" type="#_x0000_t202" style="position:absolute;left:0;text-align:left;margin-left:-1in;margin-top:73.45pt;width:185.9pt;height:64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wB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nlEMAS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80" name="Imagem 28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81" name="Imagem 281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82" name="Imagem 282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73"/>
          <w:footerReference w:type="default" r:id="rId74"/>
          <w:headerReference w:type="first" r:id="rId7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Mariana Clara Flores</w:t>
      </w:r>
    </w:p>
    <w:p w:rsidR="00862894" w:rsidRDefault="00862894" w:rsidP="007A7F0A">
      <w:r>
        <w:t xml:space="preserve">Certificamos que </w:t>
      </w:r>
      <w:r>
        <w:rPr>
          <w:noProof/>
        </w:rPr>
        <w:t>Mariana Clara Flores</w:t>
      </w:r>
      <w:r>
        <w:t xml:space="preserve">, RG: </w:t>
      </w:r>
      <w:r>
        <w:rPr>
          <w:noProof/>
        </w:rPr>
        <w:t>33.908.443-7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0" type="#_x0000_t202" style="position:absolute;left:0;text-align:left;margin-left:278.45pt;margin-top:75.5pt;width:185.9pt;height:110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1" type="#_x0000_t202" style="position:absolute;left:0;text-align:left;margin-left:-1in;margin-top:73.45pt;width:185.9pt;height:64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i55ovC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87" name="Imagem 28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88" name="Imagem 288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89" name="Imagem 289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76"/>
          <w:footerReference w:type="default" r:id="rId77"/>
          <w:headerReference w:type="first" r:id="rId7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José adilson</w:t>
      </w:r>
    </w:p>
    <w:p w:rsidR="00862894" w:rsidRDefault="00862894" w:rsidP="007A7F0A">
      <w:r>
        <w:t xml:space="preserve">Certificamos que </w:t>
      </w:r>
      <w:r>
        <w:rPr>
          <w:noProof/>
        </w:rPr>
        <w:t>José adilson</w:t>
      </w:r>
      <w:r>
        <w:t xml:space="preserve">, RG: </w:t>
      </w:r>
      <w:r>
        <w:rPr>
          <w:noProof/>
        </w:rPr>
        <w:t>12.125.156.22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2" type="#_x0000_t202" style="position:absolute;left:0;text-align:left;margin-left:278.45pt;margin-top:75.5pt;width:185.9pt;height:110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3" type="#_x0000_t202" style="position:absolute;left:0;text-align:left;margin-left:-1in;margin-top:73.45pt;width:185.9pt;height:64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Zb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i8w2Wy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294" name="Imagem 29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295" name="Imagem 295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296" name="Imagem 296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79"/>
          <w:footerReference w:type="default" r:id="rId80"/>
          <w:headerReference w:type="first" r:id="rId8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Eliana Lidea</w:t>
      </w:r>
    </w:p>
    <w:p w:rsidR="00862894" w:rsidRDefault="00862894" w:rsidP="007A7F0A">
      <w:r>
        <w:t xml:space="preserve">Certificamos que </w:t>
      </w:r>
      <w:r>
        <w:rPr>
          <w:noProof/>
        </w:rPr>
        <w:t>Eliana Lidea</w:t>
      </w:r>
      <w:r>
        <w:t xml:space="preserve">, RG: </w:t>
      </w:r>
      <w:r>
        <w:rPr>
          <w:noProof/>
        </w:rPr>
        <w:t>34.999.564.78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4" type="#_x0000_t202" style="position:absolute;left:0;text-align:left;margin-left:278.45pt;margin-top:75.5pt;width:185.9pt;height:110.6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5" type="#_x0000_t202" style="position:absolute;left:0;text-align:left;margin-left:-1in;margin-top:73.45pt;width:185.9pt;height:64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01" name="Imagem 30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02" name="Imagem 302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03" name="Imagem 303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82"/>
          <w:footerReference w:type="default" r:id="rId83"/>
          <w:headerReference w:type="first" r:id="rId8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Rafa Moreira Mano</w:t>
      </w:r>
    </w:p>
    <w:p w:rsidR="00862894" w:rsidRDefault="00862894" w:rsidP="007A7F0A">
      <w:r>
        <w:t xml:space="preserve">Certificamos que </w:t>
      </w:r>
      <w:r>
        <w:rPr>
          <w:noProof/>
        </w:rPr>
        <w:t>Rafa Moreira Mano</w:t>
      </w:r>
      <w:r>
        <w:t xml:space="preserve">, RG: </w:t>
      </w:r>
      <w:r>
        <w:rPr>
          <w:noProof/>
        </w:rPr>
        <w:t>71.777.1171-x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6" type="#_x0000_t202" style="position:absolute;left:0;text-align:left;margin-left:278.45pt;margin-top:75.5pt;width:185.9pt;height:110.6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A9buQo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7" type="#_x0000_t202" style="position:absolute;left:0;text-align:left;margin-left:-1in;margin-top:73.45pt;width:185.9pt;height:64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pa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LXA6Wi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08" name="Imagem 30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5936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09" name="Imagem 309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10" name="Imagem 310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85"/>
          <w:footerReference w:type="default" r:id="rId86"/>
          <w:headerReference w:type="first" r:id="rId8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Anderson Pereira Asfalto</w:t>
      </w:r>
    </w:p>
    <w:p w:rsidR="00862894" w:rsidRDefault="00862894" w:rsidP="007A7F0A">
      <w:r>
        <w:t xml:space="preserve">Certificamos que </w:t>
      </w:r>
      <w:r>
        <w:rPr>
          <w:noProof/>
        </w:rPr>
        <w:t>Anderson Pereira Asfalto</w:t>
      </w:r>
      <w:r>
        <w:t xml:space="preserve">, RG: </w:t>
      </w:r>
      <w:r>
        <w:rPr>
          <w:noProof/>
        </w:rPr>
        <w:t>40.028.922-5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8" type="#_x0000_t202" style="position:absolute;left:0;text-align:left;margin-left:278.45pt;margin-top:75.5pt;width:185.9pt;height:110.6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AU4/jP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79" type="#_x0000_t202" style="position:absolute;left:0;text-align:left;margin-left:-1in;margin-top:73.45pt;width:185.9pt;height:64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XCK6RC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15" name="Imagem 31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16" name="Imagem 316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17" name="Imagem 317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88"/>
          <w:footerReference w:type="default" r:id="rId89"/>
          <w:headerReference w:type="first" r:id="rId9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Roberto Santos Moraes</w:t>
      </w:r>
    </w:p>
    <w:p w:rsidR="00862894" w:rsidRDefault="00862894" w:rsidP="007A7F0A">
      <w:r>
        <w:t xml:space="preserve">Certificamos que </w:t>
      </w:r>
      <w:r>
        <w:rPr>
          <w:noProof/>
        </w:rPr>
        <w:t>Roberto Santos Moraes</w:t>
      </w:r>
      <w:r>
        <w:t xml:space="preserve">, RG: </w:t>
      </w:r>
      <w:r>
        <w:rPr>
          <w:noProof/>
        </w:rPr>
        <w:t>21.762.802-9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0" type="#_x0000_t202" style="position:absolute;left:0;text-align:left;margin-left:278.45pt;margin-top:75.5pt;width:185.9pt;height:110.6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B6TVty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1" type="#_x0000_t202" style="position:absolute;left:0;text-align:left;margin-left:-1in;margin-top:73.45pt;width:185.9pt;height:64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z9Q6Zy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22" name="Imagem 32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8224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23" name="Imagem 323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24" name="Imagem 324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91"/>
          <w:footerReference w:type="default" r:id="rId92"/>
          <w:headerReference w:type="first" r:id="rId9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Bryan Almeida de Moraes</w:t>
      </w:r>
    </w:p>
    <w:p w:rsidR="00862894" w:rsidRDefault="00862894" w:rsidP="007A7F0A">
      <w:r>
        <w:t xml:space="preserve">Certificamos que </w:t>
      </w:r>
      <w:r>
        <w:rPr>
          <w:noProof/>
        </w:rPr>
        <w:t>Bryan Almeida de Moraes</w:t>
      </w:r>
      <w:r>
        <w:t xml:space="preserve">, RG: </w:t>
      </w:r>
      <w:r>
        <w:rPr>
          <w:noProof/>
        </w:rPr>
        <w:t>67.864.666-9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2" type="#_x0000_t202" style="position:absolute;left:0;text-align:left;margin-left:278.45pt;margin-top:75.5pt;width:185.9pt;height:110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3" type="#_x0000_t202" style="position:absolute;left:0;text-align:left;margin-left:-1in;margin-top:73.45pt;width:185.9pt;height:64.2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IQ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4DjSEC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29" name="Imagem 32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4368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30" name="Imagem 330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31" name="Imagem 331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94"/>
          <w:footerReference w:type="default" r:id="rId95"/>
          <w:headerReference w:type="first" r:id="rId9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Kevin Levrone</w:t>
      </w:r>
    </w:p>
    <w:p w:rsidR="00862894" w:rsidRDefault="00862894" w:rsidP="007A7F0A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55.198.902-6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4" type="#_x0000_t202" style="position:absolute;left:0;text-align:left;margin-left:278.45pt;margin-top:75.5pt;width:185.9pt;height:110.6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5" type="#_x0000_t202" style="position:absolute;left:0;text-align:left;margin-left:-1in;margin-top:73.45pt;width:185.9pt;height:64.2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Qxg8wC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36" name="Imagem 33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0512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37" name="Imagem 337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38" name="Imagem 338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97"/>
          <w:footerReference w:type="default" r:id="rId98"/>
          <w:headerReference w:type="first" r:id="rId9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Sejão Berranteiro</w:t>
      </w:r>
    </w:p>
    <w:p w:rsidR="00862894" w:rsidRDefault="00862894" w:rsidP="007A7F0A">
      <w:r>
        <w:t xml:space="preserve">Certificamos que </w:t>
      </w:r>
      <w:r>
        <w:rPr>
          <w:noProof/>
        </w:rPr>
        <w:t>Sejão Berranteiro</w:t>
      </w:r>
      <w:r>
        <w:t xml:space="preserve">, RG: </w:t>
      </w:r>
      <w:r>
        <w:rPr>
          <w:noProof/>
        </w:rPr>
        <w:t>55.555.555-J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6" type="#_x0000_t202" style="position:absolute;left:0;text-align:left;margin-left:278.45pt;margin-top:75.5pt;width:185.9pt;height:110.6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CE8CAr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7" type="#_x0000_t202" style="position:absolute;left:0;text-align:left;margin-left:-1in;margin-top:73.45pt;width:185.9pt;height:64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43" name="Imagem 34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6656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44" name="Imagem 344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7680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45" name="Imagem 345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00"/>
          <w:footerReference w:type="default" r:id="rId101"/>
          <w:headerReference w:type="first" r:id="rId10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Igor Guilherme Ferreira</w:t>
      </w:r>
    </w:p>
    <w:p w:rsidR="00862894" w:rsidRDefault="00862894" w:rsidP="007A7F0A">
      <w:r>
        <w:t xml:space="preserve">Certificamos que </w:t>
      </w:r>
      <w:r>
        <w:rPr>
          <w:noProof/>
        </w:rPr>
        <w:t>Igor Guilherme Ferreira</w:t>
      </w:r>
      <w:r>
        <w:t xml:space="preserve">, RG: </w:t>
      </w:r>
      <w:r>
        <w:rPr>
          <w:noProof/>
        </w:rPr>
        <w:t>86-432-234-1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8" type="#_x0000_t202" style="position:absolute;left:0;text-align:left;margin-left:278.45pt;margin-top:75.5pt;width:185.9pt;height:110.6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89" type="#_x0000_t202" style="position:absolute;left:0;text-align:left;margin-left:-1in;margin-top:73.45pt;width:185.9pt;height:64.2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ZpAQJi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50" name="Imagem 35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2800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51" name="Imagem 351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3824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52" name="Imagem 352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03"/>
          <w:footerReference w:type="default" r:id="rId104"/>
          <w:headerReference w:type="first" r:id="rId10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Luíz Carlos da Silva</w:t>
      </w:r>
    </w:p>
    <w:p w:rsidR="00862894" w:rsidRDefault="00862894" w:rsidP="007A7F0A">
      <w:r>
        <w:t xml:space="preserve">Certificamos que </w:t>
      </w:r>
      <w:r>
        <w:rPr>
          <w:noProof/>
        </w:rPr>
        <w:t>Luíz Carlos da Silva</w:t>
      </w:r>
      <w:r>
        <w:t xml:space="preserve">, RG: </w:t>
      </w:r>
      <w:r>
        <w:rPr>
          <w:noProof/>
        </w:rPr>
        <w:t>12.345.678-B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0" type="#_x0000_t202" style="position:absolute;left:0;text-align:left;margin-left:278.45pt;margin-top:75.5pt;width:185.9pt;height:110.6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1" type="#_x0000_t202" style="position:absolute;left:0;text-align:left;margin-left:-1in;margin-top:73.45pt;width:185.9pt;height:64.2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fhcFfy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57" name="Imagem 35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8944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58" name="Imagem 358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59" name="Imagem 359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06"/>
          <w:footerReference w:type="default" r:id="rId107"/>
          <w:headerReference w:type="first" r:id="rId10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Raul Santos Seixas</w:t>
      </w:r>
    </w:p>
    <w:p w:rsidR="00862894" w:rsidRDefault="00862894" w:rsidP="007A7F0A">
      <w:r>
        <w:t xml:space="preserve">Certificamos que </w:t>
      </w:r>
      <w:r>
        <w:rPr>
          <w:noProof/>
        </w:rPr>
        <w:t>Raul Santos Seixas</w:t>
      </w:r>
      <w:r>
        <w:t xml:space="preserve">, RG: </w:t>
      </w:r>
      <w:r>
        <w:rPr>
          <w:noProof/>
        </w:rPr>
        <w:t>99.666.999-66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2" type="#_x0000_t202" style="position:absolute;left:0;text-align:left;margin-left:278.45pt;margin-top:75.5pt;width:185.9pt;height:110.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3" type="#_x0000_t202" style="position:absolute;left:0;text-align:left;margin-left:-1in;margin-top:73.45pt;width:185.9pt;height:64.2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JzLdMy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64" name="Imagem 36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5088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65" name="Imagem 365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6112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66" name="Imagem 366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09"/>
          <w:footerReference w:type="default" r:id="rId110"/>
          <w:headerReference w:type="first" r:id="rId1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Izadora Pinto Ferreira</w:t>
      </w:r>
    </w:p>
    <w:p w:rsidR="00862894" w:rsidRDefault="00862894" w:rsidP="007A7F0A">
      <w:r>
        <w:t xml:space="preserve">Certificamos que </w:t>
      </w:r>
      <w:r>
        <w:rPr>
          <w:noProof/>
        </w:rPr>
        <w:t>Izadora Pinto Ferreira</w:t>
      </w:r>
      <w:r>
        <w:t xml:space="preserve">, RG: </w:t>
      </w:r>
      <w:r>
        <w:rPr>
          <w:noProof/>
        </w:rPr>
        <w:t>53.690.478-2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4" type="#_x0000_t202" style="position:absolute;left:0;text-align:left;margin-left:278.45pt;margin-top:75.5pt;width:185.9pt;height:110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5" type="#_x0000_t202" style="position:absolute;left:0;text-align:left;margin-left:-1in;margin-top:73.45pt;width:185.9pt;height:64.2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CBS0nC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8160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71" name="Imagem 37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72" name="Imagem 372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73" name="Imagem 373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12"/>
          <w:footerReference w:type="default" r:id="rId113"/>
          <w:headerReference w:type="first" r:id="rId1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Ednaldo Pereira</w:t>
      </w:r>
    </w:p>
    <w:p w:rsidR="00862894" w:rsidRDefault="00862894" w:rsidP="007A7F0A">
      <w:r>
        <w:t xml:space="preserve">Certificamos que </w:t>
      </w:r>
      <w:r>
        <w:rPr>
          <w:noProof/>
        </w:rPr>
        <w:t>Ednaldo Pereira</w:t>
      </w:r>
      <w:r>
        <w:t xml:space="preserve">, RG: </w:t>
      </w:r>
      <w:r>
        <w:rPr>
          <w:noProof/>
        </w:rPr>
        <w:t>77.666.555-4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6" type="#_x0000_t202" style="position:absolute;left:0;text-align:left;margin-left:278.45pt;margin-top:75.5pt;width:185.9pt;height:110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B50SEq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7" type="#_x0000_t202" style="position:absolute;left:0;text-align:left;margin-left:-1in;margin-top:73.45pt;width:185.9pt;height:64.2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0V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le3tFS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78" name="Imagem 37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7376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79" name="Imagem 379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80" name="Imagem 380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15"/>
          <w:footerReference w:type="default" r:id="rId116"/>
          <w:headerReference w:type="first" r:id="rId1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Jeorgina L'Viney Fagundes Nunes</w:t>
      </w:r>
    </w:p>
    <w:p w:rsidR="00862894" w:rsidRDefault="00862894" w:rsidP="007A7F0A">
      <w:r>
        <w:t xml:space="preserve">Certificamos que </w:t>
      </w:r>
      <w:r>
        <w:rPr>
          <w:noProof/>
        </w:rPr>
        <w:t>Jeorgina L'Viney Fagundes Nunes</w:t>
      </w:r>
      <w:r>
        <w:t xml:space="preserve">, RG: </w:t>
      </w:r>
      <w:r>
        <w:rPr>
          <w:noProof/>
        </w:rPr>
        <w:t>31.678.940-8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8" type="#_x0000_t202" style="position:absolute;left:0;text-align:left;margin-left:278.45pt;margin-top:75.5pt;width:185.9pt;height:110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ClUWiz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99" type="#_x0000_t202" style="position:absolute;left:0;text-align:left;margin-left:-1in;margin-top:73.45pt;width:185.9pt;height:64.2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zv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6fcc7y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85" name="Imagem 38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86" name="Imagem 386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87" name="Imagem 387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18"/>
          <w:footerReference w:type="default" r:id="rId119"/>
          <w:headerReference w:type="first" r:id="rId1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Robótica</w:t>
      </w:r>
    </w:p>
    <w:p w:rsidR="00862894" w:rsidRDefault="00862894" w:rsidP="00637172">
      <w:pPr>
        <w:pStyle w:val="Ttulo"/>
      </w:pPr>
      <w:r w:rsidRPr="008A2E95">
        <w:rPr>
          <w:noProof/>
        </w:rPr>
        <w:t>Little popcorn</w:t>
      </w:r>
    </w:p>
    <w:p w:rsidR="00862894" w:rsidRDefault="00862894" w:rsidP="007A7F0A">
      <w:r>
        <w:t xml:space="preserve">Certificamos que </w:t>
      </w:r>
      <w:r>
        <w:rPr>
          <w:noProof/>
        </w:rPr>
        <w:t>Little popcorn</w:t>
      </w:r>
      <w:r>
        <w:t xml:space="preserve">, RG: </w:t>
      </w:r>
      <w:r>
        <w:rPr>
          <w:noProof/>
        </w:rPr>
        <w:t>99.999.999-x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</w:t>
      </w:r>
      <w:r>
        <w:rPr>
          <w:noProof/>
        </w:rPr>
        <w:t>Robótica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100" type="#_x0000_t202" style="position:absolute;left:0;text-align:left;margin-left:278.45pt;margin-top:75.5pt;width:185.9pt;height:110.6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101" type="#_x0000_t202" style="position:absolute;left:0;text-align:left;margin-left:-1in;margin-top:73.45pt;width:185.9pt;height:64.2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pn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I3YaZy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92" name="Imagem 39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9664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393" name="Imagem 393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0688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394" name="Imagem 394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21"/>
          <w:footerReference w:type="default" r:id="rId122"/>
          <w:headerReference w:type="first" r:id="rId1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Liz Eilish D'joliz O'connel</w:t>
      </w:r>
    </w:p>
    <w:p w:rsidR="00862894" w:rsidRDefault="00862894" w:rsidP="007A7F0A">
      <w:r>
        <w:t xml:space="preserve">Certificamos que </w:t>
      </w:r>
      <w:r>
        <w:rPr>
          <w:noProof/>
        </w:rPr>
        <w:t>Liz Eilish D'joliz O'connel</w:t>
      </w:r>
      <w:r>
        <w:t xml:space="preserve">, RG: </w:t>
      </w:r>
      <w:r>
        <w:rPr>
          <w:noProof/>
        </w:rPr>
        <w:t>33.456.780-7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102" type="#_x0000_t202" style="position:absolute;left:0;text-align:left;margin-left:278.45pt;margin-top:75.5pt;width:185.9pt;height:110.6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103" type="#_x0000_t202" style="position:absolute;left:0;text-align:left;margin-left:-1in;margin-top:73.45pt;width:185.9pt;height:64.2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DJryEC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399" name="Imagem 39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5808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400" name="Imagem 400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6832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401" name="Imagem 401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24"/>
          <w:footerReference w:type="default" r:id="rId125"/>
          <w:headerReference w:type="first" r:id="rId1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Pr="003F36E1" w:rsidRDefault="00862894" w:rsidP="003F7405">
      <w:pPr>
        <w:pStyle w:val="Subttulo"/>
      </w:pPr>
      <w:r>
        <w:lastRenderedPageBreak/>
        <w:t>Certificado</w:t>
      </w:r>
    </w:p>
    <w:p w:rsidR="00862894" w:rsidRPr="00637172" w:rsidRDefault="00862894" w:rsidP="00637172">
      <w:pPr>
        <w:pStyle w:val="Ttulo1"/>
      </w:pPr>
      <w:r>
        <w:t xml:space="preserve">curso: </w:t>
      </w:r>
      <w:r w:rsidRPr="008A2E95">
        <w:rPr>
          <w:noProof/>
        </w:rPr>
        <w:t>IA</w:t>
      </w:r>
    </w:p>
    <w:p w:rsidR="00862894" w:rsidRDefault="00862894" w:rsidP="00637172">
      <w:pPr>
        <w:pStyle w:val="Ttulo"/>
      </w:pPr>
      <w:r w:rsidRPr="008A2E95">
        <w:rPr>
          <w:noProof/>
        </w:rPr>
        <w:t>Ellie Trindade</w:t>
      </w:r>
    </w:p>
    <w:p w:rsidR="00862894" w:rsidRDefault="00862894" w:rsidP="007A7F0A">
      <w:r>
        <w:t xml:space="preserve">Certificamos que </w:t>
      </w:r>
      <w:r>
        <w:rPr>
          <w:noProof/>
        </w:rPr>
        <w:t>Ellie Trindade</w:t>
      </w:r>
      <w:r>
        <w:t xml:space="preserve">, RG: </w:t>
      </w:r>
      <w:r>
        <w:rPr>
          <w:noProof/>
        </w:rPr>
        <w:t>01.001.110-01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</w:t>
      </w:r>
      <w:r>
        <w:rPr>
          <w:noProof/>
        </w:rPr>
        <w:t>IA</w:t>
      </w:r>
      <w:r>
        <w:t xml:space="preserve"> no Dia do profissional da Informatica, com a carga hóraria de 1 hora no dia 19/10/2023</w:t>
      </w:r>
    </w:p>
    <w:p w:rsidR="00862894" w:rsidRDefault="00862894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104" type="#_x0000_t202" style="position:absolute;left:0;text-align:left;margin-left:278.45pt;margin-top:75.5pt;width:185.9pt;height:110.6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" stroked="f">
                <v:textbox style="mso-fit-shape-to-text:t"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94" w:rsidRDefault="00862894" w:rsidP="008C1D9F">
                            <w:r>
                              <w:t>____________________________</w:t>
                            </w:r>
                            <w:r>
                              <w:br/>
                            </w:r>
                            <w:r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105" type="#_x0000_t202" style="position:absolute;left:0;text-align:left;margin-left:-1in;margin-top:73.45pt;width:185.9pt;height:64.2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TRKgIAACs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" stroked="f">
                <v:textbox>
                  <w:txbxContent>
                    <w:p w:rsidR="00862894" w:rsidRDefault="00862894" w:rsidP="008C1D9F">
                      <w:r>
                        <w:t>____________________________</w:t>
                      </w:r>
                      <w:r>
                        <w:br/>
                      </w:r>
                      <w:r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8880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406" name="Imagem 40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862894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901952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407" name="Imagem 407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862894" w:rsidRPr="00A91699" w:rsidRDefault="00862894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862894" w:rsidRDefault="00862894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902976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408" name="Imagem 408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2894" w:rsidRDefault="00862894" w:rsidP="004411C1">
      <w:pPr>
        <w:sectPr w:rsidR="00862894" w:rsidSect="00862894">
          <w:headerReference w:type="default" r:id="rId127"/>
          <w:footerReference w:type="default" r:id="rId128"/>
          <w:headerReference w:type="first" r:id="rId1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862894" w:rsidRDefault="00862894" w:rsidP="004411C1"/>
    <w:sectPr w:rsidR="00862894" w:rsidSect="00862894">
      <w:headerReference w:type="default" r:id="rId130"/>
      <w:footerReference w:type="default" r:id="rId131"/>
      <w:headerReference w:type="first" r:id="rId132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56C" w:rsidRDefault="00F7456C">
      <w:r>
        <w:separator/>
      </w:r>
    </w:p>
  </w:endnote>
  <w:endnote w:type="continuationSeparator" w:id="0">
    <w:p w:rsidR="00F7456C" w:rsidRDefault="00F7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498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693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802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563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5095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99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5778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8680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881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941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2303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9266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4212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789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915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698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9961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1049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6089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638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7087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588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10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93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5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1721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7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1882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8995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2444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75181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852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61904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8453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715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3115" w:rsidRDefault="00D3311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1323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1564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4932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9342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3124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2894" w:rsidRDefault="0086289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56C" w:rsidRDefault="00F7456C">
      <w:r>
        <w:separator/>
      </w:r>
    </w:p>
  </w:footnote>
  <w:footnote w:type="continuationSeparator" w:id="0">
    <w:p w:rsidR="00F7456C" w:rsidRDefault="00F74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" name="Imagem 4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9" name="Imagem 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3" name="Imagem 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8" name="Imagem 1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" name="Imagem 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9" name="Imagem 19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5" name="Imagem 2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6" name="Imagem 2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2" name="Imagem 2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3" name="Imagem 2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0" name="Imagem 2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1" name="Imagem 2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7" name="Imagem 2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8" name="Imagem 2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4" name="Imagem 2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" name="Imagem 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5" name="Imagem 2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1" name="Imagem 2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2" name="Imagem 2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8" name="Imagem 24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9" name="Imagem 2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5" name="Imagem 25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6" name="Imagem 2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2" name="Imagem 2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3" name="Imagem 2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9" name="Imagem 2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" name="Imagem 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0" name="Imagem 2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6" name="Imagem 2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7" name="Imagem 2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3" name="Imagem 28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4" name="Imagem 28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0" name="Imagem 2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1" name="Imagem 2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7" name="Imagem 2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8" name="Imagem 2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4" name="Imagem 3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5" name="Imagem 3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1" name="Imagem 3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2" name="Imagem 3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8" name="Imagem 3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9" name="Imagem 3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5" name="Imagem 3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6" name="Imagem 3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2" name="Imagem 3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3" name="Imagem 3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9" name="Imagem 33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0" name="Imagem 3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6" name="Imagem 3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7" name="Imagem 3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3" name="Imagem 3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4" name="Imagem 3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0" name="Imagem 36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1" name="Imagem 3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7" name="Imagem 3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8" name="Imagem 36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4" name="Imagem 3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" name="Imagem 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5" name="Imagem 37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1" name="Imagem 3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2" name="Imagem 3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8" name="Imagem 38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9" name="Imagem 38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5" name="Imagem 39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6" name="Imagem 3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2" name="Imagem 4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3" name="Imagem 40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9" name="Imagem 4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" name="Imagem 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0" name="Imagem 4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115" w:rsidRDefault="00D3311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115" w:rsidRDefault="00D3311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94" w:rsidRDefault="0086289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" name="Imagem 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0A"/>
    <w:rsid w:val="00015A24"/>
    <w:rsid w:val="0004165D"/>
    <w:rsid w:val="0005145F"/>
    <w:rsid w:val="00051A41"/>
    <w:rsid w:val="00053FAA"/>
    <w:rsid w:val="00097672"/>
    <w:rsid w:val="000B5D6E"/>
    <w:rsid w:val="000D4F0E"/>
    <w:rsid w:val="000D711B"/>
    <w:rsid w:val="00120EB2"/>
    <w:rsid w:val="001463ED"/>
    <w:rsid w:val="00150073"/>
    <w:rsid w:val="0016702A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151A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A7F0A"/>
    <w:rsid w:val="007C7E58"/>
    <w:rsid w:val="008344F4"/>
    <w:rsid w:val="00862894"/>
    <w:rsid w:val="008773EB"/>
    <w:rsid w:val="00880B48"/>
    <w:rsid w:val="00890EFE"/>
    <w:rsid w:val="008C1D9F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33115"/>
    <w:rsid w:val="00D47F75"/>
    <w:rsid w:val="00D814D7"/>
    <w:rsid w:val="00D861B9"/>
    <w:rsid w:val="00DC101F"/>
    <w:rsid w:val="00DD6241"/>
    <w:rsid w:val="00DE19A6"/>
    <w:rsid w:val="00E15617"/>
    <w:rsid w:val="00EA142A"/>
    <w:rsid w:val="00F7456C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6962AE"/>
  <w15:chartTrackingRefBased/>
  <w15:docId w15:val="{A97EA26E-E29A-4208-91FF-0399BDD3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2.xml"/><Relationship Id="rId21" Type="http://schemas.openxmlformats.org/officeDocument/2006/relationships/header" Target="header8.xml"/><Relationship Id="rId42" Type="http://schemas.openxmlformats.org/officeDocument/2006/relationships/header" Target="header22.xml"/><Relationship Id="rId63" Type="http://schemas.openxmlformats.org/officeDocument/2006/relationships/header" Target="header36.xml"/><Relationship Id="rId84" Type="http://schemas.openxmlformats.org/officeDocument/2006/relationships/header" Target="header50.xml"/><Relationship Id="rId16" Type="http://schemas.openxmlformats.org/officeDocument/2006/relationships/header" Target="header5.xml"/><Relationship Id="rId107" Type="http://schemas.openxmlformats.org/officeDocument/2006/relationships/footer" Target="footer33.xml"/><Relationship Id="rId11" Type="http://schemas.openxmlformats.org/officeDocument/2006/relationships/footer" Target="footer1.xml"/><Relationship Id="rId32" Type="http://schemas.openxmlformats.org/officeDocument/2006/relationships/footer" Target="footer8.xml"/><Relationship Id="rId37" Type="http://schemas.openxmlformats.org/officeDocument/2006/relationships/header" Target="header19.xml"/><Relationship Id="rId53" Type="http://schemas.openxmlformats.org/officeDocument/2006/relationships/footer" Target="footer15.xml"/><Relationship Id="rId58" Type="http://schemas.openxmlformats.org/officeDocument/2006/relationships/header" Target="header33.xml"/><Relationship Id="rId74" Type="http://schemas.openxmlformats.org/officeDocument/2006/relationships/footer" Target="footer22.xml"/><Relationship Id="rId79" Type="http://schemas.openxmlformats.org/officeDocument/2006/relationships/header" Target="header47.xml"/><Relationship Id="rId102" Type="http://schemas.openxmlformats.org/officeDocument/2006/relationships/header" Target="header62.xml"/><Relationship Id="rId123" Type="http://schemas.openxmlformats.org/officeDocument/2006/relationships/header" Target="header76.xml"/><Relationship Id="rId128" Type="http://schemas.openxmlformats.org/officeDocument/2006/relationships/footer" Target="footer40.xml"/><Relationship Id="rId5" Type="http://schemas.openxmlformats.org/officeDocument/2006/relationships/footnotes" Target="footnotes.xml"/><Relationship Id="rId90" Type="http://schemas.openxmlformats.org/officeDocument/2006/relationships/header" Target="header54.xml"/><Relationship Id="rId95" Type="http://schemas.openxmlformats.org/officeDocument/2006/relationships/footer" Target="footer29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43" Type="http://schemas.openxmlformats.org/officeDocument/2006/relationships/header" Target="header23.xml"/><Relationship Id="rId48" Type="http://schemas.openxmlformats.org/officeDocument/2006/relationships/header" Target="header26.xml"/><Relationship Id="rId64" Type="http://schemas.openxmlformats.org/officeDocument/2006/relationships/header" Target="header37.xml"/><Relationship Id="rId69" Type="http://schemas.openxmlformats.org/officeDocument/2006/relationships/header" Target="header40.xml"/><Relationship Id="rId113" Type="http://schemas.openxmlformats.org/officeDocument/2006/relationships/footer" Target="footer35.xml"/><Relationship Id="rId118" Type="http://schemas.openxmlformats.org/officeDocument/2006/relationships/header" Target="header73.xml"/><Relationship Id="rId134" Type="http://schemas.openxmlformats.org/officeDocument/2006/relationships/theme" Target="theme/theme1.xml"/><Relationship Id="rId80" Type="http://schemas.openxmlformats.org/officeDocument/2006/relationships/footer" Target="footer24.xml"/><Relationship Id="rId85" Type="http://schemas.openxmlformats.org/officeDocument/2006/relationships/header" Target="header5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footer" Target="footer10.xml"/><Relationship Id="rId59" Type="http://schemas.openxmlformats.org/officeDocument/2006/relationships/footer" Target="footer17.xml"/><Relationship Id="rId103" Type="http://schemas.openxmlformats.org/officeDocument/2006/relationships/header" Target="header63.xml"/><Relationship Id="rId108" Type="http://schemas.openxmlformats.org/officeDocument/2006/relationships/header" Target="header66.xml"/><Relationship Id="rId124" Type="http://schemas.openxmlformats.org/officeDocument/2006/relationships/header" Target="header77.xml"/><Relationship Id="rId129" Type="http://schemas.openxmlformats.org/officeDocument/2006/relationships/header" Target="header80.xml"/><Relationship Id="rId54" Type="http://schemas.openxmlformats.org/officeDocument/2006/relationships/header" Target="header30.xml"/><Relationship Id="rId70" Type="http://schemas.openxmlformats.org/officeDocument/2006/relationships/header" Target="header41.xml"/><Relationship Id="rId75" Type="http://schemas.openxmlformats.org/officeDocument/2006/relationships/header" Target="header44.xml"/><Relationship Id="rId91" Type="http://schemas.openxmlformats.org/officeDocument/2006/relationships/header" Target="header55.xml"/><Relationship Id="rId96" Type="http://schemas.openxmlformats.org/officeDocument/2006/relationships/header" Target="header5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49" Type="http://schemas.openxmlformats.org/officeDocument/2006/relationships/header" Target="header27.xml"/><Relationship Id="rId114" Type="http://schemas.openxmlformats.org/officeDocument/2006/relationships/header" Target="header70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0" Type="http://schemas.openxmlformats.org/officeDocument/2006/relationships/header" Target="header34.xml"/><Relationship Id="rId65" Type="http://schemas.openxmlformats.org/officeDocument/2006/relationships/footer" Target="footer19.xml"/><Relationship Id="rId81" Type="http://schemas.openxmlformats.org/officeDocument/2006/relationships/header" Target="header48.xml"/><Relationship Id="rId86" Type="http://schemas.openxmlformats.org/officeDocument/2006/relationships/footer" Target="footer26.xml"/><Relationship Id="rId130" Type="http://schemas.openxmlformats.org/officeDocument/2006/relationships/header" Target="header8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header" Target="header20.xml"/><Relationship Id="rId109" Type="http://schemas.openxmlformats.org/officeDocument/2006/relationships/header" Target="header67.xml"/><Relationship Id="rId34" Type="http://schemas.openxmlformats.org/officeDocument/2006/relationships/header" Target="header17.xml"/><Relationship Id="rId50" Type="http://schemas.openxmlformats.org/officeDocument/2006/relationships/footer" Target="footer14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104" Type="http://schemas.openxmlformats.org/officeDocument/2006/relationships/footer" Target="footer32.xml"/><Relationship Id="rId120" Type="http://schemas.openxmlformats.org/officeDocument/2006/relationships/header" Target="header74.xml"/><Relationship Id="rId125" Type="http://schemas.openxmlformats.org/officeDocument/2006/relationships/footer" Target="footer39.xml"/><Relationship Id="rId7" Type="http://schemas.openxmlformats.org/officeDocument/2006/relationships/image" Target="media/image1.png"/><Relationship Id="rId71" Type="http://schemas.openxmlformats.org/officeDocument/2006/relationships/footer" Target="footer21.xml"/><Relationship Id="rId92" Type="http://schemas.openxmlformats.org/officeDocument/2006/relationships/footer" Target="footer28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header" Target="header10.xml"/><Relationship Id="rId40" Type="http://schemas.openxmlformats.org/officeDocument/2006/relationships/header" Target="header21.xml"/><Relationship Id="rId45" Type="http://schemas.openxmlformats.org/officeDocument/2006/relationships/header" Target="header24.xml"/><Relationship Id="rId66" Type="http://schemas.openxmlformats.org/officeDocument/2006/relationships/header" Target="header38.xml"/><Relationship Id="rId87" Type="http://schemas.openxmlformats.org/officeDocument/2006/relationships/header" Target="header52.xml"/><Relationship Id="rId110" Type="http://schemas.openxmlformats.org/officeDocument/2006/relationships/footer" Target="footer34.xml"/><Relationship Id="rId115" Type="http://schemas.openxmlformats.org/officeDocument/2006/relationships/header" Target="header71.xml"/><Relationship Id="rId131" Type="http://schemas.openxmlformats.org/officeDocument/2006/relationships/footer" Target="footer41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footer" Target="footer2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56" Type="http://schemas.openxmlformats.org/officeDocument/2006/relationships/footer" Target="footer16.xml"/><Relationship Id="rId77" Type="http://schemas.openxmlformats.org/officeDocument/2006/relationships/footer" Target="footer23.xml"/><Relationship Id="rId100" Type="http://schemas.openxmlformats.org/officeDocument/2006/relationships/header" Target="header61.xml"/><Relationship Id="rId105" Type="http://schemas.openxmlformats.org/officeDocument/2006/relationships/header" Target="header64.xml"/><Relationship Id="rId126" Type="http://schemas.openxmlformats.org/officeDocument/2006/relationships/header" Target="header78.xml"/><Relationship Id="rId8" Type="http://schemas.openxmlformats.org/officeDocument/2006/relationships/image" Target="media/image2.png"/><Relationship Id="rId51" Type="http://schemas.openxmlformats.org/officeDocument/2006/relationships/header" Target="header28.xml"/><Relationship Id="rId72" Type="http://schemas.openxmlformats.org/officeDocument/2006/relationships/header" Target="header42.xml"/><Relationship Id="rId93" Type="http://schemas.openxmlformats.org/officeDocument/2006/relationships/header" Target="header56.xml"/><Relationship Id="rId98" Type="http://schemas.openxmlformats.org/officeDocument/2006/relationships/footer" Target="footer30.xml"/><Relationship Id="rId121" Type="http://schemas.openxmlformats.org/officeDocument/2006/relationships/header" Target="header75.xml"/><Relationship Id="rId3" Type="http://schemas.openxmlformats.org/officeDocument/2006/relationships/settings" Target="settings.xml"/><Relationship Id="rId25" Type="http://schemas.openxmlformats.org/officeDocument/2006/relationships/header" Target="header11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116" Type="http://schemas.openxmlformats.org/officeDocument/2006/relationships/footer" Target="footer36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62" Type="http://schemas.openxmlformats.org/officeDocument/2006/relationships/footer" Target="footer18.xml"/><Relationship Id="rId83" Type="http://schemas.openxmlformats.org/officeDocument/2006/relationships/footer" Target="footer25.xml"/><Relationship Id="rId88" Type="http://schemas.openxmlformats.org/officeDocument/2006/relationships/header" Target="header53.xml"/><Relationship Id="rId111" Type="http://schemas.openxmlformats.org/officeDocument/2006/relationships/header" Target="header68.xml"/><Relationship Id="rId132" Type="http://schemas.openxmlformats.org/officeDocument/2006/relationships/header" Target="header82.xml"/><Relationship Id="rId15" Type="http://schemas.openxmlformats.org/officeDocument/2006/relationships/header" Target="header4.xml"/><Relationship Id="rId36" Type="http://schemas.openxmlformats.org/officeDocument/2006/relationships/header" Target="header18.xml"/><Relationship Id="rId57" Type="http://schemas.openxmlformats.org/officeDocument/2006/relationships/header" Target="header32.xml"/><Relationship Id="rId106" Type="http://schemas.openxmlformats.org/officeDocument/2006/relationships/header" Target="header65.xml"/><Relationship Id="rId127" Type="http://schemas.openxmlformats.org/officeDocument/2006/relationships/header" Target="header79.xml"/><Relationship Id="rId10" Type="http://schemas.openxmlformats.org/officeDocument/2006/relationships/header" Target="header1.xml"/><Relationship Id="rId31" Type="http://schemas.openxmlformats.org/officeDocument/2006/relationships/header" Target="header15.xml"/><Relationship Id="rId52" Type="http://schemas.openxmlformats.org/officeDocument/2006/relationships/header" Target="header29.xml"/><Relationship Id="rId73" Type="http://schemas.openxmlformats.org/officeDocument/2006/relationships/header" Target="header43.xml"/><Relationship Id="rId78" Type="http://schemas.openxmlformats.org/officeDocument/2006/relationships/header" Target="header46.xml"/><Relationship Id="rId94" Type="http://schemas.openxmlformats.org/officeDocument/2006/relationships/header" Target="header57.xml"/><Relationship Id="rId99" Type="http://schemas.openxmlformats.org/officeDocument/2006/relationships/header" Target="header60.xml"/><Relationship Id="rId101" Type="http://schemas.openxmlformats.org/officeDocument/2006/relationships/footer" Target="footer31.xml"/><Relationship Id="rId122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footer" Target="footer6.xml"/><Relationship Id="rId47" Type="http://schemas.openxmlformats.org/officeDocument/2006/relationships/footer" Target="footer13.xml"/><Relationship Id="rId68" Type="http://schemas.openxmlformats.org/officeDocument/2006/relationships/footer" Target="footer20.xml"/><Relationship Id="rId89" Type="http://schemas.openxmlformats.org/officeDocument/2006/relationships/footer" Target="footer27.xml"/><Relationship Id="rId112" Type="http://schemas.openxmlformats.org/officeDocument/2006/relationships/header" Target="header69.xml"/><Relationship Id="rId13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6</TotalTime>
  <Pages>40</Pages>
  <Words>1953</Words>
  <Characters>10547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LUCAS FRANCA BARDELLA</cp:lastModifiedBy>
  <cp:revision>1</cp:revision>
  <cp:lastPrinted>2017-07-28T13:07:00Z</cp:lastPrinted>
  <dcterms:created xsi:type="dcterms:W3CDTF">2023-08-16T15:32:00Z</dcterms:created>
  <dcterms:modified xsi:type="dcterms:W3CDTF">2023-08-16T15:38:00Z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